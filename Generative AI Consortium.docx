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8"/>
      </w:tblGrid>
      <w:tr w:rsidR="00512D38" w:rsidRPr="0053399D" w14:paraId="63517AD2" w14:textId="77777777" w:rsidTr="0053399D">
        <w:trPr>
          <w:trHeight w:val="1056"/>
          <w:hidden/>
        </w:trPr>
        <w:tc>
          <w:tcPr>
            <w:tcW w:w="9438" w:type="dxa"/>
            <w:shd w:val="clear" w:color="auto" w:fill="auto"/>
          </w:tcPr>
          <w:p w14:paraId="104933B6" w14:textId="77777777" w:rsidR="002F4DC3" w:rsidRPr="0053399D" w:rsidRDefault="002F4DC3" w:rsidP="0053399D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16"/>
                <w:szCs w:val="16"/>
                <w:lang w:eastAsia="en-IN"/>
              </w:rPr>
            </w:pPr>
            <w:r w:rsidRPr="0053399D">
              <w:rPr>
                <w:rFonts w:ascii="Helvetica" w:eastAsia="Times New Roman" w:hAnsi="Helvetica" w:cs="Helvetica"/>
                <w:vanish/>
                <w:sz w:val="16"/>
                <w:szCs w:val="16"/>
                <w:lang w:eastAsia="en-IN"/>
              </w:rPr>
              <w:br w:type="textWrapping" w:clear="all"/>
              <w:t>FFfffff</w:t>
            </w:r>
          </w:p>
        </w:tc>
      </w:tr>
      <w:tr w:rsidR="00512D38" w:rsidRPr="0053399D" w14:paraId="00FE4B33" w14:textId="77777777" w:rsidTr="0053399D">
        <w:trPr>
          <w:trHeight w:val="844"/>
        </w:trPr>
        <w:tc>
          <w:tcPr>
            <w:tcW w:w="0" w:type="auto"/>
            <w:shd w:val="clear" w:color="auto" w:fill="auto"/>
            <w:hideMark/>
          </w:tcPr>
          <w:p w14:paraId="47E1C2D9" w14:textId="77777777" w:rsidR="00B64ACF" w:rsidRPr="0053399D" w:rsidRDefault="00B64ACF" w:rsidP="0053399D">
            <w:pPr>
              <w:spacing w:before="100" w:beforeAutospacing="1" w:after="100" w:afterAutospacing="1" w:line="300" w:lineRule="atLeast"/>
              <w:ind w:right="417"/>
              <w:jc w:val="both"/>
              <w:outlineLvl w:val="2"/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53399D"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lang w:eastAsia="en-IN"/>
              </w:rPr>
              <w:t xml:space="preserve">                        Generative AI Consortium (Ltd)</w:t>
            </w:r>
          </w:p>
          <w:p w14:paraId="3AFCE2A3" w14:textId="77777777" w:rsidR="0053399D" w:rsidRPr="0053399D" w:rsidRDefault="0053399D" w:rsidP="0053399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128F5EF5" w14:textId="77777777" w:rsidR="00B64ACF" w:rsidRPr="0053399D" w:rsidRDefault="00B64ACF" w:rsidP="005339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3399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AI/ML Internship</w:t>
            </w:r>
            <w:r w:rsidRPr="0053399D">
              <w:rPr>
                <w:rFonts w:ascii="Times New Roman" w:hAnsi="Times New Roman"/>
                <w:color w:val="000000"/>
                <w:sz w:val="28"/>
                <w:szCs w:val="28"/>
              </w:rPr>
              <w:t>: Assignment 1 (</w:t>
            </w:r>
            <w:r w:rsidRPr="005339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Simple Machine Learning Problem) </w:t>
            </w:r>
          </w:p>
          <w:p w14:paraId="213AAB62" w14:textId="77777777" w:rsidR="00B64ACF" w:rsidRPr="0053399D" w:rsidRDefault="00B64ACF" w:rsidP="00B64AC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3399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Name</w:t>
            </w:r>
            <w:r w:rsidRPr="005339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: </w:t>
            </w:r>
            <w:r w:rsidR="00512D38" w:rsidRPr="005339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JAYA NIRENJAN A C</w:t>
            </w:r>
          </w:p>
          <w:p w14:paraId="62CD81ED" w14:textId="77777777" w:rsidR="0053399D" w:rsidRPr="0053399D" w:rsidRDefault="0053399D" w:rsidP="00B64ACF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512D38" w:rsidRPr="0053399D" w14:paraId="14E7644F" w14:textId="77777777" w:rsidTr="0053399D">
        <w:trPr>
          <w:trHeight w:val="496"/>
        </w:trPr>
        <w:tc>
          <w:tcPr>
            <w:tcW w:w="0" w:type="auto"/>
            <w:shd w:val="clear" w:color="auto" w:fill="auto"/>
          </w:tcPr>
          <w:p w14:paraId="36979ECC" w14:textId="77777777" w:rsidR="00B64ACF" w:rsidRPr="0053399D" w:rsidRDefault="00B64ACF" w:rsidP="0053399D">
            <w:pPr>
              <w:spacing w:before="100" w:beforeAutospacing="1" w:after="100" w:afterAutospacing="1" w:line="300" w:lineRule="atLeast"/>
              <w:outlineLvl w:val="2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3399D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IN"/>
              </w:rPr>
              <w:t xml:space="preserve">Email: </w:t>
            </w:r>
            <w:hyperlink r:id="rId5" w:history="1">
              <w:r w:rsidR="00512D38" w:rsidRPr="0053399D">
                <w:rPr>
                  <w:rStyle w:val="Hyperlink"/>
                  <w:rFonts w:ascii="Times New Roman" w:hAnsi="Times New Roman"/>
                  <w:b/>
                  <w:bCs/>
                  <w:sz w:val="28"/>
                  <w:szCs w:val="28"/>
                </w:rPr>
                <w:t>jayanirenjan</w:t>
              </w:r>
              <w:r w:rsidR="00512D38" w:rsidRPr="0053399D">
                <w:rPr>
                  <w:rStyle w:val="Hyperlink"/>
                  <w:rFonts w:ascii="Times New Roman" w:eastAsia="Times New Roman" w:hAnsi="Times New Roman"/>
                  <w:b/>
                  <w:bCs/>
                  <w:sz w:val="28"/>
                  <w:szCs w:val="28"/>
                  <w:lang w:eastAsia="en-IN"/>
                </w:rPr>
                <w:t>@gmail.com</w:t>
              </w:r>
            </w:hyperlink>
          </w:p>
          <w:p w14:paraId="71B3C595" w14:textId="77777777" w:rsidR="00B64ACF" w:rsidRPr="0053399D" w:rsidRDefault="00B64ACF" w:rsidP="00533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en-IN"/>
              </w:rPr>
            </w:pPr>
            <w:r w:rsidRPr="0053399D">
              <w:rPr>
                <w:rFonts w:ascii="Times New Roman" w:eastAsia="Times New Roman" w:hAnsi="Times New Roman"/>
                <w:sz w:val="28"/>
                <w:szCs w:val="28"/>
                <w:lang w:eastAsia="en-IN"/>
              </w:rPr>
              <w:t xml:space="preserve">The list of terminologies using an example dataset of </w:t>
            </w:r>
            <w:r w:rsidR="00512D38" w:rsidRPr="0053399D">
              <w:rPr>
                <w:rFonts w:ascii="Times New Roman" w:eastAsia="Times New Roman" w:hAnsi="Times New Roman"/>
                <w:sz w:val="28"/>
                <w:szCs w:val="28"/>
                <w:lang w:eastAsia="en-IN"/>
              </w:rPr>
              <w:t>Laptops.</w:t>
            </w:r>
          </w:p>
          <w:p w14:paraId="18AFE9C1" w14:textId="77777777" w:rsidR="00B64ACF" w:rsidRPr="0053399D" w:rsidRDefault="00B64ACF" w:rsidP="00533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en-IN"/>
              </w:rPr>
            </w:pPr>
            <w:r w:rsidRPr="0053399D">
              <w:rPr>
                <w:rFonts w:ascii="Times New Roman" w:eastAsia="Times New Roman" w:hAnsi="Times New Roman"/>
                <w:sz w:val="28"/>
                <w:szCs w:val="28"/>
                <w:lang w:eastAsia="en-IN"/>
              </w:rPr>
              <w:t>Here's an example dataset: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794"/>
              <w:gridCol w:w="1219"/>
              <w:gridCol w:w="1372"/>
              <w:gridCol w:w="889"/>
              <w:gridCol w:w="1436"/>
              <w:gridCol w:w="1019"/>
              <w:gridCol w:w="1494"/>
            </w:tblGrid>
            <w:tr w:rsidR="0053399D" w:rsidRPr="0053399D" w14:paraId="67F4B2D3" w14:textId="77777777" w:rsidTr="0053399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75812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Laptop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A84E7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Brand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96E01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DFF44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Processor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6CAEB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RAM 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34C79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Storage Capacity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99327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Price (USD)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F06CD" w14:textId="77777777" w:rsidR="0053399D" w:rsidRPr="0053399D" w:rsidRDefault="0053399D" w:rsidP="005339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eastAsia="en-IN"/>
                    </w:rPr>
                    <w:t>Customer Rating</w:t>
                  </w:r>
                </w:p>
              </w:tc>
            </w:tr>
            <w:tr w:rsidR="0053399D" w:rsidRPr="0053399D" w14:paraId="20561338" w14:textId="77777777" w:rsidTr="005339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D2604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8275E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Dell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B18AB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Inspiron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E1198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Intel i5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5B3E8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8GB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3B442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256GB SSD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7196D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650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72F15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4.3</w:t>
                  </w:r>
                </w:p>
              </w:tc>
            </w:tr>
            <w:tr w:rsidR="0053399D" w:rsidRPr="0053399D" w14:paraId="56DA9619" w14:textId="77777777" w:rsidTr="005339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C15F9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53C800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HP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C79F9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Pavilion x360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50145C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Intel i7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9CB29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16GB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3D782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512GB SSD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F7A7A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850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9BDF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4.5</w:t>
                  </w:r>
                </w:p>
              </w:tc>
            </w:tr>
            <w:tr w:rsidR="0053399D" w:rsidRPr="0053399D" w14:paraId="5A41EC62" w14:textId="77777777" w:rsidTr="005339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D1FFD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0FDC2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Lenovo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3D4F1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ThinkPad 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CF6BF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Intel i7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2C505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16GB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D2B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1TB SSD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54D7FC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E9E76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4.7</w:t>
                  </w:r>
                </w:p>
              </w:tc>
            </w:tr>
            <w:tr w:rsidR="0053399D" w:rsidRPr="0053399D" w14:paraId="24F49852" w14:textId="77777777" w:rsidTr="005339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64B70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8C761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Apple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96D9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MacBook Air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8EF08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Apple M1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6C479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8GB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C2322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256GB SSD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CACA3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7C886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4.8</w:t>
                  </w:r>
                </w:p>
              </w:tc>
            </w:tr>
            <w:tr w:rsidR="0053399D" w:rsidRPr="0053399D" w14:paraId="47FCF71A" w14:textId="77777777" w:rsidTr="005339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43AE2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3D9AD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Acer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29911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Aspire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6E522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AMD Ryzen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13FE4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8GB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CCEF1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512GB SSD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BC778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03138" w14:textId="77777777" w:rsidR="0053399D" w:rsidRPr="0053399D" w:rsidRDefault="0053399D" w:rsidP="0053399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53399D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4.2</w:t>
                  </w:r>
                </w:p>
              </w:tc>
            </w:tr>
          </w:tbl>
          <w:p w14:paraId="4EA07E68" w14:textId="77777777" w:rsidR="004D56B6" w:rsidRPr="0053399D" w:rsidRDefault="00512D38" w:rsidP="0053399D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 w:rsidRPr="0053399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TERMINOLOGIES EXPLAINED:</w:t>
            </w:r>
          </w:p>
          <w:p w14:paraId="7E1E2D13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1. Feature: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Individual measurable properties or characteristics used as inputs to the model.</w:t>
            </w:r>
          </w:p>
          <w:p w14:paraId="66B4352D" w14:textId="77777777" w:rsidR="00512D38" w:rsidRPr="00512D38" w:rsidRDefault="00512D38" w:rsidP="0053399D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Laptop ID, Brand, Model, Processor Type, RAM Size, Storage Capacity, Price, Customer Rating.</w:t>
            </w:r>
          </w:p>
          <w:p w14:paraId="2A68E22E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2. Label: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output variable that the model aims to predict.</w:t>
            </w:r>
          </w:p>
          <w:p w14:paraId="14B9C898" w14:textId="77777777" w:rsidR="00512D38" w:rsidRPr="00512D38" w:rsidRDefault="00512D38" w:rsidP="0053399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Price (if we are trying to predict the price of a laptop based on the other features).</w:t>
            </w:r>
          </w:p>
          <w:p w14:paraId="36512671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3. Prediction: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output of the model after it has been trained, given new input data.</w:t>
            </w:r>
          </w:p>
          <w:p w14:paraId="623C91DE" w14:textId="77777777" w:rsidR="00512D38" w:rsidRPr="00512D38" w:rsidRDefault="00512D38" w:rsidP="0053399D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Predicting the price for a new laptop based on its processor type, RAM size, storage capacity, etc.</w:t>
            </w:r>
          </w:p>
          <w:p w14:paraId="48B4E32A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4. Outlier: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data point that deviates significantly from the rest of the data.</w:t>
            </w:r>
          </w:p>
          <w:p w14:paraId="5E7BA337" w14:textId="77777777" w:rsidR="00512D38" w:rsidRPr="00512D38" w:rsidRDefault="00512D38" w:rsidP="0053399D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If there was a laptop with a price of $10,000 in the dataset.</w:t>
            </w:r>
          </w:p>
          <w:p w14:paraId="48315078" w14:textId="77777777" w:rsidR="00512D38" w:rsidRPr="0053399D" w:rsidRDefault="00512D38" w:rsidP="0053399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</w:p>
          <w:p w14:paraId="26E8DD1E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lastRenderedPageBreak/>
              <w:t>5. Test Data: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subset of the dataset used to assess the performance of the model.</w:t>
            </w:r>
          </w:p>
          <w:p w14:paraId="4E77935A" w14:textId="77777777" w:rsidR="00512D38" w:rsidRPr="00512D38" w:rsidRDefault="00512D38" w:rsidP="00533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last two records in the table (Laptop ID 4 and 5) can be used as test data.</w:t>
            </w:r>
          </w:p>
          <w:p w14:paraId="5C5CBA29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6. Training Data: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subset of the dataset used to train the model.</w:t>
            </w:r>
          </w:p>
          <w:p w14:paraId="6C5EA842" w14:textId="77777777" w:rsidR="00512D38" w:rsidRPr="00512D38" w:rsidRDefault="00512D38" w:rsidP="0053399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first three records in the table (Laptop ID 1, 2, and 3) can be used as training data.</w:t>
            </w:r>
          </w:p>
          <w:p w14:paraId="0669E55D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7. Model: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mathematical representation of the relationship between features and labels.</w:t>
            </w:r>
          </w:p>
          <w:p w14:paraId="2790DE27" w14:textId="77777777" w:rsidR="00512D38" w:rsidRPr="00512D38" w:rsidRDefault="00512D38" w:rsidP="0053399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linear regression model predicting the price of a laptop based on its RAM size and processor type.</w:t>
            </w:r>
          </w:p>
          <w:p w14:paraId="7BA74EF0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8. Validation Data: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subset of the dataset used to tune the hyperparameters of the model.</w:t>
            </w:r>
          </w:p>
          <w:p w14:paraId="5C8C460C" w14:textId="77777777" w:rsidR="00512D38" w:rsidRPr="00512D38" w:rsidRDefault="00512D38" w:rsidP="0053399D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separate set of laptop records not in the training or test set.</w:t>
            </w:r>
          </w:p>
          <w:p w14:paraId="0C6813C1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9. Hyperparameter: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Parameters whose values are set before the learning process begins.</w:t>
            </w:r>
          </w:p>
          <w:p w14:paraId="0FCA7AFA" w14:textId="77777777" w:rsidR="00512D38" w:rsidRPr="00512D38" w:rsidRDefault="00512D38" w:rsidP="0053399D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number of layers in a neural network or the learning rate.</w:t>
            </w:r>
          </w:p>
          <w:p w14:paraId="65DC9492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10. Epoch: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One complete pass through the entire training dataset.</w:t>
            </w:r>
          </w:p>
          <w:p w14:paraId="5A3C9761" w14:textId="77777777" w:rsidR="00512D38" w:rsidRPr="00512D38" w:rsidRDefault="00512D38" w:rsidP="0053399D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In a neural network, an epoch would mean the model has seen each laptop record in the training data once.</w:t>
            </w:r>
          </w:p>
          <w:p w14:paraId="6188451E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11. Loss Function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 function that measures the discrepancy between the predicted and actual labels.</w:t>
            </w:r>
          </w:p>
          <w:p w14:paraId="43D08AC8" w14:textId="77777777" w:rsidR="00512D38" w:rsidRPr="00512D38" w:rsidRDefault="00512D38" w:rsidP="0053399D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Mean Squared Error (MSE) used in regression tasks to predict laptop prices.</w:t>
            </w:r>
          </w:p>
          <w:p w14:paraId="3268F04D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12. Learning Rate: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hyperparameter that controls how much the model's parameters are adjusted with respect to the loss gradient.</w:t>
            </w:r>
          </w:p>
          <w:p w14:paraId="7ED7850C" w14:textId="77777777" w:rsidR="00512D38" w:rsidRPr="00512D38" w:rsidRDefault="00512D38" w:rsidP="0053399D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learning rate of 0.01.</w:t>
            </w:r>
          </w:p>
          <w:p w14:paraId="2D181DB7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13. Overfitting: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When a model performs well on training data but poorly on unseen data.</w:t>
            </w:r>
          </w:p>
          <w:p w14:paraId="1138AECE" w14:textId="77777777" w:rsidR="00512D38" w:rsidRPr="00512D38" w:rsidRDefault="00512D38" w:rsidP="0053399D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If our model predicts the laptop prices perfectly on training data but fails on test data.</w:t>
            </w:r>
          </w:p>
          <w:p w14:paraId="4696C697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14. Underfitting: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When a model is too simple to capture the underlying pattern in the data.</w:t>
            </w:r>
          </w:p>
          <w:p w14:paraId="214D59B6" w14:textId="77777777" w:rsidR="00512D38" w:rsidRPr="00512D38" w:rsidRDefault="00512D38" w:rsidP="0053399D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If our model has a low prediction accuracy on both training and test data for laptop prices.</w:t>
            </w:r>
          </w:p>
          <w:p w14:paraId="2F776034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15. Regularization: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Techniques to prevent overfitting by penalizing large coefficients.</w:t>
            </w:r>
          </w:p>
          <w:p w14:paraId="11B27081" w14:textId="77777777" w:rsidR="00512D38" w:rsidRPr="00512D38" w:rsidRDefault="00512D38" w:rsidP="0053399D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lastRenderedPageBreak/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L1 or L2 regularization applied to a regression model predicting laptop prices.</w:t>
            </w:r>
          </w:p>
          <w:p w14:paraId="0592AE87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16. Cross-Validation: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A technique for assessing how the results of a statistical analysis will generalize to an independent dataset.</w:t>
            </w:r>
          </w:p>
          <w:p w14:paraId="673E2438" w14:textId="77777777" w:rsidR="00512D38" w:rsidRPr="00512D38" w:rsidRDefault="00512D38" w:rsidP="0053399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k-fold cross-validation used to evaluate the performance of a model predicting laptop prices.</w:t>
            </w:r>
          </w:p>
          <w:p w14:paraId="56005481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17. Feature Engineering: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The process of using domain knowledge to create features that make machine learning algorithms work.</w:t>
            </w:r>
          </w:p>
          <w:p w14:paraId="65B6C2BC" w14:textId="77777777" w:rsidR="00512D38" w:rsidRPr="00512D38" w:rsidRDefault="00512D38" w:rsidP="00533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Creating a new feature 'Price per GB of RAM' from the price and RAM size of the laptops.</w:t>
            </w:r>
          </w:p>
          <w:p w14:paraId="2F599963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18. Dimensionality Reduction: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Techniques to reduce the number of input variables.</w:t>
            </w:r>
          </w:p>
          <w:p w14:paraId="1B5E44CE" w14:textId="77777777" w:rsidR="00512D38" w:rsidRPr="00512D38" w:rsidRDefault="00512D38" w:rsidP="0053399D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Principal Component Analysis (PCA) used to reduce the number of features in a dataset of laptop specifications.</w:t>
            </w:r>
          </w:p>
          <w:p w14:paraId="0A826483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19. Bias: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Error due to overly simplistic assumptions in the learning algorithm.</w:t>
            </w:r>
          </w:p>
          <w:p w14:paraId="4756A89E" w14:textId="77777777" w:rsidR="00512D38" w:rsidRPr="00512D38" w:rsidRDefault="00512D38" w:rsidP="0053399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High bias could mean the model is too simple and fails to accurately predict laptop prices (underfitting).</w:t>
            </w:r>
          </w:p>
          <w:p w14:paraId="628F839F" w14:textId="77777777" w:rsidR="00512D38" w:rsidRPr="00512D38" w:rsidRDefault="00512D38" w:rsidP="0053399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20. Variance: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Error due to too much complexity in the learning algorithm.</w:t>
            </w:r>
          </w:p>
          <w:p w14:paraId="36B95CE1" w14:textId="77777777" w:rsidR="00512D38" w:rsidRPr="00512D38" w:rsidRDefault="00512D38" w:rsidP="0053399D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512D3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Example:</w:t>
            </w:r>
            <w:r w:rsidRPr="00512D38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High variance could mean the model is too complex and predicts laptop prices accurately on training data but poorly on test data (overfitting).</w:t>
            </w:r>
          </w:p>
          <w:p w14:paraId="002CEFB8" w14:textId="77777777" w:rsidR="00B64ACF" w:rsidRPr="0053399D" w:rsidRDefault="00B64ACF" w:rsidP="0053399D">
            <w:pPr>
              <w:spacing w:before="100" w:beforeAutospacing="1" w:after="100" w:afterAutospacing="1" w:line="300" w:lineRule="atLeast"/>
              <w:outlineLvl w:val="2"/>
              <w:rPr>
                <w:rFonts w:ascii="Helvetica" w:eastAsia="Times New Roman" w:hAnsi="Helvetica" w:cs="Helvetica"/>
                <w:bCs/>
                <w:color w:val="000000"/>
                <w:sz w:val="28"/>
                <w:szCs w:val="28"/>
                <w:lang w:eastAsia="en-IN"/>
              </w:rPr>
            </w:pPr>
          </w:p>
          <w:p w14:paraId="56F5205D" w14:textId="77777777" w:rsidR="00B64ACF" w:rsidRPr="0053399D" w:rsidRDefault="00B64ACF" w:rsidP="0053399D">
            <w:pPr>
              <w:spacing w:before="100" w:beforeAutospacing="1" w:after="100" w:afterAutospacing="1" w:line="300" w:lineRule="atLeast"/>
              <w:outlineLvl w:val="2"/>
              <w:rPr>
                <w:rFonts w:ascii="Helvetica" w:eastAsia="Times New Roman" w:hAnsi="Helvetica" w:cs="Helvetica"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</w:tbl>
    <w:p w14:paraId="0BFFE85E" w14:textId="77777777" w:rsidR="007D7E00" w:rsidRPr="0053399D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382246E" w14:textId="77777777" w:rsidR="000F2C52" w:rsidRPr="0053399D" w:rsidRDefault="000F2C52" w:rsidP="000F2C5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sectPr w:rsidR="000F2C52" w:rsidRPr="0053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7E8"/>
    <w:multiLevelType w:val="multilevel"/>
    <w:tmpl w:val="2D1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6C0B"/>
    <w:multiLevelType w:val="multilevel"/>
    <w:tmpl w:val="3CB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6116"/>
    <w:multiLevelType w:val="multilevel"/>
    <w:tmpl w:val="A54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C7108"/>
    <w:multiLevelType w:val="multilevel"/>
    <w:tmpl w:val="38A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A0810"/>
    <w:multiLevelType w:val="multilevel"/>
    <w:tmpl w:val="DCF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74426"/>
    <w:multiLevelType w:val="multilevel"/>
    <w:tmpl w:val="2C1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95AD1"/>
    <w:multiLevelType w:val="multilevel"/>
    <w:tmpl w:val="BD9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6AE1"/>
    <w:multiLevelType w:val="multilevel"/>
    <w:tmpl w:val="2D02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607DF"/>
    <w:multiLevelType w:val="multilevel"/>
    <w:tmpl w:val="4D7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44B98"/>
    <w:multiLevelType w:val="multilevel"/>
    <w:tmpl w:val="904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005E5"/>
    <w:multiLevelType w:val="multilevel"/>
    <w:tmpl w:val="83A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B6A07"/>
    <w:multiLevelType w:val="multilevel"/>
    <w:tmpl w:val="A9BC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A581C"/>
    <w:multiLevelType w:val="multilevel"/>
    <w:tmpl w:val="F41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D2022"/>
    <w:multiLevelType w:val="multilevel"/>
    <w:tmpl w:val="DE64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B7A0F"/>
    <w:multiLevelType w:val="multilevel"/>
    <w:tmpl w:val="C32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F4438"/>
    <w:multiLevelType w:val="multilevel"/>
    <w:tmpl w:val="A42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8189E"/>
    <w:multiLevelType w:val="multilevel"/>
    <w:tmpl w:val="5202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04C3F"/>
    <w:multiLevelType w:val="multilevel"/>
    <w:tmpl w:val="A3E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E76EB"/>
    <w:multiLevelType w:val="multilevel"/>
    <w:tmpl w:val="B88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74D1F"/>
    <w:multiLevelType w:val="multilevel"/>
    <w:tmpl w:val="ED8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B0312"/>
    <w:multiLevelType w:val="multilevel"/>
    <w:tmpl w:val="FC0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E4163"/>
    <w:multiLevelType w:val="multilevel"/>
    <w:tmpl w:val="586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E3969"/>
    <w:multiLevelType w:val="multilevel"/>
    <w:tmpl w:val="3BAC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1D7A85"/>
    <w:multiLevelType w:val="multilevel"/>
    <w:tmpl w:val="0A4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B7E88"/>
    <w:multiLevelType w:val="multilevel"/>
    <w:tmpl w:val="E20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A134D"/>
    <w:multiLevelType w:val="multilevel"/>
    <w:tmpl w:val="257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857FE"/>
    <w:multiLevelType w:val="multilevel"/>
    <w:tmpl w:val="CC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71CF5"/>
    <w:multiLevelType w:val="multilevel"/>
    <w:tmpl w:val="3BF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3713F"/>
    <w:multiLevelType w:val="multilevel"/>
    <w:tmpl w:val="817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26D02"/>
    <w:multiLevelType w:val="multilevel"/>
    <w:tmpl w:val="6A3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869C0"/>
    <w:multiLevelType w:val="multilevel"/>
    <w:tmpl w:val="5AF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05ED2"/>
    <w:multiLevelType w:val="multilevel"/>
    <w:tmpl w:val="C25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9348C"/>
    <w:multiLevelType w:val="multilevel"/>
    <w:tmpl w:val="47D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34DEF"/>
    <w:multiLevelType w:val="multilevel"/>
    <w:tmpl w:val="FBC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D3876"/>
    <w:multiLevelType w:val="multilevel"/>
    <w:tmpl w:val="9D5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24541F"/>
    <w:multiLevelType w:val="multilevel"/>
    <w:tmpl w:val="D36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B1423"/>
    <w:multiLevelType w:val="multilevel"/>
    <w:tmpl w:val="8FD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EB2304"/>
    <w:multiLevelType w:val="multilevel"/>
    <w:tmpl w:val="1BB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24E32"/>
    <w:multiLevelType w:val="multilevel"/>
    <w:tmpl w:val="5A0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8115D"/>
    <w:multiLevelType w:val="multilevel"/>
    <w:tmpl w:val="8ED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8670">
    <w:abstractNumId w:val="30"/>
  </w:num>
  <w:num w:numId="2" w16cid:durableId="1761759315">
    <w:abstractNumId w:val="5"/>
  </w:num>
  <w:num w:numId="3" w16cid:durableId="1472941061">
    <w:abstractNumId w:val="17"/>
  </w:num>
  <w:num w:numId="4" w16cid:durableId="522398676">
    <w:abstractNumId w:val="20"/>
  </w:num>
  <w:num w:numId="5" w16cid:durableId="402261740">
    <w:abstractNumId w:val="14"/>
  </w:num>
  <w:num w:numId="6" w16cid:durableId="984436929">
    <w:abstractNumId w:val="33"/>
  </w:num>
  <w:num w:numId="7" w16cid:durableId="952787348">
    <w:abstractNumId w:val="7"/>
  </w:num>
  <w:num w:numId="8" w16cid:durableId="1155562723">
    <w:abstractNumId w:val="26"/>
  </w:num>
  <w:num w:numId="9" w16cid:durableId="1753232326">
    <w:abstractNumId w:val="36"/>
  </w:num>
  <w:num w:numId="10" w16cid:durableId="1684434472">
    <w:abstractNumId w:val="12"/>
  </w:num>
  <w:num w:numId="11" w16cid:durableId="1271013045">
    <w:abstractNumId w:val="37"/>
  </w:num>
  <w:num w:numId="12" w16cid:durableId="1208643881">
    <w:abstractNumId w:val="23"/>
  </w:num>
  <w:num w:numId="13" w16cid:durableId="269514069">
    <w:abstractNumId w:val="10"/>
  </w:num>
  <w:num w:numId="14" w16cid:durableId="500003937">
    <w:abstractNumId w:val="24"/>
  </w:num>
  <w:num w:numId="15" w16cid:durableId="1947498352">
    <w:abstractNumId w:val="2"/>
  </w:num>
  <w:num w:numId="16" w16cid:durableId="1648898762">
    <w:abstractNumId w:val="35"/>
  </w:num>
  <w:num w:numId="17" w16cid:durableId="565918857">
    <w:abstractNumId w:val="0"/>
  </w:num>
  <w:num w:numId="18" w16cid:durableId="372849160">
    <w:abstractNumId w:val="18"/>
  </w:num>
  <w:num w:numId="19" w16cid:durableId="22875546">
    <w:abstractNumId w:val="19"/>
  </w:num>
  <w:num w:numId="20" w16cid:durableId="1955016418">
    <w:abstractNumId w:val="22"/>
  </w:num>
  <w:num w:numId="21" w16cid:durableId="1540623956">
    <w:abstractNumId w:val="15"/>
  </w:num>
  <w:num w:numId="22" w16cid:durableId="1842815209">
    <w:abstractNumId w:val="8"/>
  </w:num>
  <w:num w:numId="23" w16cid:durableId="1074668419">
    <w:abstractNumId w:val="3"/>
  </w:num>
  <w:num w:numId="24" w16cid:durableId="413665229">
    <w:abstractNumId w:val="32"/>
  </w:num>
  <w:num w:numId="25" w16cid:durableId="71583823">
    <w:abstractNumId w:val="28"/>
  </w:num>
  <w:num w:numId="26" w16cid:durableId="857473278">
    <w:abstractNumId w:val="11"/>
  </w:num>
  <w:num w:numId="27" w16cid:durableId="847213773">
    <w:abstractNumId w:val="25"/>
  </w:num>
  <w:num w:numId="28" w16cid:durableId="760761349">
    <w:abstractNumId w:val="9"/>
  </w:num>
  <w:num w:numId="29" w16cid:durableId="241065659">
    <w:abstractNumId w:val="27"/>
  </w:num>
  <w:num w:numId="30" w16cid:durableId="1732272387">
    <w:abstractNumId w:val="29"/>
  </w:num>
  <w:num w:numId="31" w16cid:durableId="59253678">
    <w:abstractNumId w:val="39"/>
  </w:num>
  <w:num w:numId="32" w16cid:durableId="59524977">
    <w:abstractNumId w:val="38"/>
  </w:num>
  <w:num w:numId="33" w16cid:durableId="2008512034">
    <w:abstractNumId w:val="31"/>
  </w:num>
  <w:num w:numId="34" w16cid:durableId="1013804471">
    <w:abstractNumId w:val="6"/>
  </w:num>
  <w:num w:numId="35" w16cid:durableId="1699697735">
    <w:abstractNumId w:val="21"/>
  </w:num>
  <w:num w:numId="36" w16cid:durableId="2029140838">
    <w:abstractNumId w:val="13"/>
  </w:num>
  <w:num w:numId="37" w16cid:durableId="1795708462">
    <w:abstractNumId w:val="16"/>
  </w:num>
  <w:num w:numId="38" w16cid:durableId="1542550959">
    <w:abstractNumId w:val="34"/>
  </w:num>
  <w:num w:numId="39" w16cid:durableId="2079861659">
    <w:abstractNumId w:val="4"/>
  </w:num>
  <w:num w:numId="40" w16cid:durableId="44685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3"/>
    <w:rsid w:val="00024FFB"/>
    <w:rsid w:val="000866D0"/>
    <w:rsid w:val="000F2C52"/>
    <w:rsid w:val="00184F10"/>
    <w:rsid w:val="001B1DD9"/>
    <w:rsid w:val="002E40AE"/>
    <w:rsid w:val="002F4DC3"/>
    <w:rsid w:val="003F53C8"/>
    <w:rsid w:val="004D56B6"/>
    <w:rsid w:val="00512D38"/>
    <w:rsid w:val="005336E3"/>
    <w:rsid w:val="0053399D"/>
    <w:rsid w:val="00562595"/>
    <w:rsid w:val="005A3373"/>
    <w:rsid w:val="007D7E00"/>
    <w:rsid w:val="008326D4"/>
    <w:rsid w:val="008C60E6"/>
    <w:rsid w:val="00992B3E"/>
    <w:rsid w:val="00AE77E1"/>
    <w:rsid w:val="00B64ACF"/>
    <w:rsid w:val="00B901F7"/>
    <w:rsid w:val="00C54BDA"/>
    <w:rsid w:val="00C722FB"/>
    <w:rsid w:val="00D27D3A"/>
    <w:rsid w:val="00DF5FD8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167D"/>
  <w15:chartTrackingRefBased/>
  <w15:docId w15:val="{F0EE9EAB-7FD4-4A60-8267-C2E574B3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D4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link w:val="Heading2"/>
    <w:uiPriority w:val="9"/>
    <w:rsid w:val="005336E3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uiPriority w:val="99"/>
    <w:unhideWhenUsed/>
    <w:rsid w:val="005336E3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4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4Char">
    <w:name w:val="Heading 4 Char"/>
    <w:link w:val="Heading4"/>
    <w:uiPriority w:val="9"/>
    <w:semiHidden/>
    <w:rsid w:val="008326D4"/>
    <w:rPr>
      <w:rFonts w:ascii="Calibri Light" w:eastAsia="Times New Roman" w:hAnsi="Calibri Light" w:cs="Times New Roman"/>
      <w:i/>
      <w:iCs/>
      <w:color w:val="2F5496"/>
    </w:rPr>
  </w:style>
  <w:style w:type="character" w:styleId="Strong">
    <w:name w:val="Strong"/>
    <w:uiPriority w:val="22"/>
    <w:qFormat/>
    <w:rsid w:val="008326D4"/>
    <w:rPr>
      <w:b/>
      <w:bCs/>
    </w:rPr>
  </w:style>
  <w:style w:type="character" w:styleId="UnresolvedMention">
    <w:name w:val="Unresolved Mention"/>
    <w:uiPriority w:val="99"/>
    <w:semiHidden/>
    <w:unhideWhenUsed/>
    <w:rsid w:val="00B64A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4A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nirenjan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n\OneDrive\Documents\Custom%20Office%20Templates\JAYA%20NIRENJAN_AI%20TASK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JAYA NIRENJAN_AI TASK 1</Template>
  <TotalTime>1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Links>
    <vt:vector size="6" baseType="variant"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mailto:jayanirenjan@gmail.com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nirenjan</dc:creator>
  <cp:keywords/>
  <dc:description/>
  <cp:lastModifiedBy>jaya nirenjan</cp:lastModifiedBy>
  <cp:revision>1</cp:revision>
  <dcterms:created xsi:type="dcterms:W3CDTF">2024-07-25T16:07:00Z</dcterms:created>
  <dcterms:modified xsi:type="dcterms:W3CDTF">2024-07-25T16:08:00Z</dcterms:modified>
</cp:coreProperties>
</file>